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6"/>
        <w:gridCol w:w="8004"/>
      </w:tblGrid>
      <w:tr w:rsidR="007E3D8F" w:rsidRPr="005B4D46" w14:paraId="5395E40E" w14:textId="77777777" w:rsidTr="005268EB">
        <w:tc>
          <w:tcPr>
            <w:tcW w:w="1980" w:type="dxa"/>
            <w:shd w:val="clear" w:color="auto" w:fill="577188" w:themeFill="accent1" w:themeFillShade="BF"/>
          </w:tcPr>
          <w:p w14:paraId="47846BE7" w14:textId="0508C68D" w:rsidR="007E3D8F" w:rsidRDefault="00201D7F" w:rsidP="005268EB">
            <w:pPr>
              <w:pStyle w:val="ContactInfo"/>
              <w:spacing w:before="120" w:after="120"/>
              <w:rPr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drawing>
                <wp:inline distT="0" distB="0" distL="0" distR="0" wp14:anchorId="5BD636FE" wp14:editId="010D56D6">
                  <wp:extent cx="1174396" cy="1186816"/>
                  <wp:effectExtent l="0" t="0" r="698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468" cy="1189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0" w:type="dxa"/>
          </w:tcPr>
          <w:p w14:paraId="3E2C5A34" w14:textId="3CB5B2D0" w:rsidR="005268EB" w:rsidRPr="00C6274C" w:rsidRDefault="008871FF" w:rsidP="005268EB">
            <w:pPr>
              <w:pStyle w:val="ContactInf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Rua São José 285, Pedrinhas</w:t>
            </w:r>
            <w:r w:rsidR="005268EB" w:rsidRPr="00C6274C">
              <w:rPr>
                <w:sz w:val="20"/>
                <w:lang w:val="pt-BR"/>
              </w:rPr>
              <w:t xml:space="preserve">, </w:t>
            </w:r>
            <w:r>
              <w:rPr>
                <w:sz w:val="20"/>
                <w:lang w:val="pt-BR"/>
              </w:rPr>
              <w:t>Acaraú</w:t>
            </w:r>
            <w:r w:rsidR="005268EB" w:rsidRPr="00C6274C">
              <w:rPr>
                <w:sz w:val="20"/>
                <w:lang w:val="pt-BR"/>
              </w:rPr>
              <w:t xml:space="preserve">, </w:t>
            </w:r>
            <w:r>
              <w:rPr>
                <w:sz w:val="20"/>
                <w:lang w:val="pt-BR"/>
              </w:rPr>
              <w:t>62580-000</w:t>
            </w:r>
          </w:p>
          <w:p w14:paraId="468D5C33" w14:textId="4C0A3C5E" w:rsidR="005268EB" w:rsidRPr="00C6274C" w:rsidRDefault="005268EB" w:rsidP="005268EB">
            <w:pPr>
              <w:pStyle w:val="ContactInfo"/>
              <w:rPr>
                <w:sz w:val="20"/>
                <w:lang w:val="pt-BR"/>
              </w:rPr>
            </w:pPr>
            <w:r w:rsidRPr="00C6274C">
              <w:rPr>
                <w:sz w:val="20"/>
                <w:lang w:val="pt-BR"/>
              </w:rPr>
              <w:t>Celular</w:t>
            </w:r>
            <w:r w:rsidR="008871FF">
              <w:rPr>
                <w:sz w:val="20"/>
                <w:lang w:val="pt-BR"/>
              </w:rPr>
              <w:t>: 88996605472</w:t>
            </w:r>
          </w:p>
          <w:p w14:paraId="3816EC2A" w14:textId="5FEEE59C" w:rsidR="005268EB" w:rsidRPr="005B4D46" w:rsidRDefault="00201D7F" w:rsidP="00201D7F">
            <w:pPr>
              <w:pStyle w:val="ContactInfo"/>
              <w:tabs>
                <w:tab w:val="left" w:pos="2070"/>
                <w:tab w:val="right" w:pos="7758"/>
              </w:tabs>
              <w:jc w:val="left"/>
              <w:rPr>
                <w:sz w:val="20"/>
                <w:lang w:val="pt-BR"/>
              </w:rPr>
            </w:pPr>
            <w:r>
              <w:rPr>
                <w:rStyle w:val="vanity-namedomain"/>
                <w:rFonts w:cs="Segoe UI"/>
                <w:sz w:val="20"/>
                <w:bdr w:val="none" w:sz="0" w:space="0" w:color="auto" w:frame="1"/>
                <w:shd w:val="clear" w:color="auto" w:fill="FFFFFF"/>
                <w:lang w:val="pt-BR"/>
              </w:rPr>
              <w:tab/>
            </w:r>
            <w:r>
              <w:rPr>
                <w:rStyle w:val="vanity-namedomain"/>
                <w:rFonts w:cs="Segoe UI"/>
                <w:sz w:val="20"/>
                <w:bdr w:val="none" w:sz="0" w:space="0" w:color="auto" w:frame="1"/>
                <w:shd w:val="clear" w:color="auto" w:fill="FFFFFF"/>
                <w:lang w:val="pt-BR"/>
              </w:rPr>
              <w:tab/>
            </w:r>
            <w:r w:rsidR="005B4D46" w:rsidRPr="00201D7F">
              <w:rPr>
                <w:rStyle w:val="vanity-namedomain"/>
                <w:rFonts w:cs="Segoe UI"/>
                <w:sz w:val="20"/>
                <w:bdr w:val="none" w:sz="0" w:space="0" w:color="auto" w:frame="1"/>
                <w:shd w:val="clear" w:color="auto" w:fill="FFFFFF"/>
                <w:lang w:val="pt-BR"/>
              </w:rPr>
              <w:t>www.linkedin.com/in/</w:t>
            </w:r>
            <w:r w:rsidR="005B4D46" w:rsidRPr="00201D7F">
              <w:rPr>
                <w:rStyle w:val="vanity-namedisplay-name"/>
                <w:rFonts w:cs="Segoe UI"/>
                <w:sz w:val="20"/>
                <w:bdr w:val="none" w:sz="0" w:space="0" w:color="auto" w:frame="1"/>
                <w:shd w:val="clear" w:color="auto" w:fill="FFFFFF"/>
                <w:lang w:val="pt-BR"/>
              </w:rPr>
              <w:t>vagnerns32</w:t>
            </w:r>
          </w:p>
          <w:p w14:paraId="626EE6B7" w14:textId="38F1306C" w:rsidR="007E3D8F" w:rsidRDefault="001731B2" w:rsidP="005268EB">
            <w:pPr>
              <w:pStyle w:val="ContactInfo"/>
              <w:rPr>
                <w:sz w:val="20"/>
                <w:lang w:val="pt-BR"/>
              </w:rPr>
            </w:pPr>
            <w:sdt>
              <w:sdtPr>
                <w:rPr>
                  <w:sz w:val="20"/>
                  <w:lang w:val="pt-BR"/>
                </w:rPr>
                <w:alias w:val="Email"/>
                <w:tag w:val=""/>
                <w:id w:val="1889536063"/>
                <w:placeholder>
                  <w:docPart w:val="0FC88D21277C41A79BB9B4260221D987"/>
                </w:placeholder>
                <w:temporary/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5268EB" w:rsidRPr="00C6274C">
                  <w:rPr>
                    <w:sz w:val="20"/>
                    <w:lang w:val="pt-BR"/>
                  </w:rPr>
                  <w:t>Email</w:t>
                </w:r>
              </w:sdtContent>
            </w:sdt>
            <w:r w:rsidR="008871FF">
              <w:rPr>
                <w:sz w:val="20"/>
                <w:lang w:val="pt-BR"/>
              </w:rPr>
              <w:t>: vagnerns32@gmail.com</w:t>
            </w:r>
          </w:p>
        </w:tc>
      </w:tr>
    </w:tbl>
    <w:p w14:paraId="385AC44E" w14:textId="13AE2BBB" w:rsidR="002D048D" w:rsidRPr="00C6274C" w:rsidRDefault="005B4D46">
      <w:pPr>
        <w:pStyle w:val="Name"/>
        <w:rPr>
          <w:sz w:val="36"/>
          <w:lang w:val="pt-BR"/>
        </w:rPr>
      </w:pPr>
      <w:r>
        <w:rPr>
          <w:sz w:val="36"/>
          <w:lang w:val="pt-BR"/>
        </w:rPr>
        <w:t>VAGNER NERES SANTANA</w:t>
      </w:r>
    </w:p>
    <w:tbl>
      <w:tblPr>
        <w:tblStyle w:val="ResumeTable"/>
        <w:tblW w:w="5014" w:type="pct"/>
        <w:tblLook w:val="04A0" w:firstRow="1" w:lastRow="0" w:firstColumn="1" w:lastColumn="0" w:noHBand="0" w:noVBand="1"/>
        <w:tblCaption w:val="Resume layout table"/>
      </w:tblPr>
      <w:tblGrid>
        <w:gridCol w:w="2283"/>
        <w:gridCol w:w="7825"/>
      </w:tblGrid>
      <w:tr w:rsidR="002D048D" w:rsidRPr="00CB0D29" w14:paraId="79444F21" w14:textId="77777777" w:rsidTr="00FC5441">
        <w:trPr>
          <w:trHeight w:val="967"/>
        </w:trPr>
        <w:tc>
          <w:tcPr>
            <w:tcW w:w="2283" w:type="dxa"/>
            <w:tcMar>
              <w:right w:w="475" w:type="dxa"/>
            </w:tcMar>
          </w:tcPr>
          <w:p w14:paraId="0D29A84D" w14:textId="77777777" w:rsidR="002D048D" w:rsidRPr="00C6274C" w:rsidRDefault="00ED346F" w:rsidP="00ED346F">
            <w:pPr>
              <w:pStyle w:val="Ttulo1"/>
              <w:outlineLvl w:val="0"/>
              <w:rPr>
                <w:sz w:val="22"/>
                <w:lang w:val="pt-BR"/>
              </w:rPr>
            </w:pPr>
            <w:r w:rsidRPr="00C6274C">
              <w:rPr>
                <w:sz w:val="22"/>
                <w:lang w:val="pt-BR"/>
              </w:rPr>
              <w:t>Objetivo</w:t>
            </w:r>
          </w:p>
        </w:tc>
        <w:tc>
          <w:tcPr>
            <w:tcW w:w="7825" w:type="dxa"/>
          </w:tcPr>
          <w:p w14:paraId="122A3BC9" w14:textId="0BC0A2A5" w:rsidR="002D048D" w:rsidRPr="00C6274C" w:rsidRDefault="00C6274C" w:rsidP="005268EB">
            <w:pPr>
              <w:pStyle w:val="ResumeText"/>
              <w:ind w:right="15"/>
              <w:rPr>
                <w:sz w:val="22"/>
                <w:lang w:val="pt-BR"/>
              </w:rPr>
            </w:pPr>
            <w:r w:rsidRPr="00C6274C">
              <w:rPr>
                <w:sz w:val="22"/>
                <w:lang w:val="pt-BR"/>
              </w:rPr>
              <w:t xml:space="preserve">Desejo fazer parte do time da empresa oferecendo o </w:t>
            </w:r>
            <w:r w:rsidR="003E3764">
              <w:rPr>
                <w:sz w:val="22"/>
                <w:lang w:val="pt-BR"/>
              </w:rPr>
              <w:t xml:space="preserve">meu </w:t>
            </w:r>
            <w:r w:rsidRPr="00C6274C">
              <w:rPr>
                <w:sz w:val="22"/>
                <w:lang w:val="pt-BR"/>
              </w:rPr>
              <w:t>melhor. Sou uma pessoa muito dedicada e comprometida com as atribuições que são dadas a mim.</w:t>
            </w:r>
            <w:r w:rsidR="00CB0D29">
              <w:rPr>
                <w:sz w:val="22"/>
                <w:lang w:val="pt-BR"/>
              </w:rPr>
              <w:t xml:space="preserve"> Acredito que poderei executar meus conhecimentos teóricos e práticos em beneficio a empresa.</w:t>
            </w:r>
          </w:p>
        </w:tc>
      </w:tr>
      <w:tr w:rsidR="002D048D" w:rsidRPr="003E3764" w14:paraId="7DAB6C8C" w14:textId="77777777" w:rsidTr="00FC5441">
        <w:trPr>
          <w:trHeight w:val="1173"/>
        </w:trPr>
        <w:tc>
          <w:tcPr>
            <w:tcW w:w="2283" w:type="dxa"/>
            <w:tcMar>
              <w:right w:w="475" w:type="dxa"/>
            </w:tcMar>
          </w:tcPr>
          <w:p w14:paraId="4C9C9F45" w14:textId="77777777" w:rsidR="002D048D" w:rsidRPr="00C6274C" w:rsidRDefault="00ED346F" w:rsidP="00ED346F">
            <w:pPr>
              <w:pStyle w:val="Ttulo1"/>
              <w:outlineLvl w:val="0"/>
              <w:rPr>
                <w:sz w:val="22"/>
                <w:lang w:val="pt-BR"/>
              </w:rPr>
            </w:pPr>
            <w:r w:rsidRPr="00C6274C">
              <w:rPr>
                <w:sz w:val="22"/>
                <w:lang w:val="pt-BR"/>
              </w:rPr>
              <w:t>perfil profissional</w:t>
            </w:r>
          </w:p>
        </w:tc>
        <w:tc>
          <w:tcPr>
            <w:tcW w:w="7825" w:type="dxa"/>
          </w:tcPr>
          <w:p w14:paraId="2F9704B1" w14:textId="3D84804D" w:rsidR="00C6274C" w:rsidRPr="00C6274C" w:rsidRDefault="00545805" w:rsidP="00C6274C">
            <w:pPr>
              <w:pStyle w:val="PargrafodaLista"/>
              <w:numPr>
                <w:ilvl w:val="0"/>
                <w:numId w:val="1"/>
              </w:numPr>
              <w:rPr>
                <w:color w:val="595959" w:themeColor="text1" w:themeTint="A6"/>
                <w:kern w:val="20"/>
                <w:sz w:val="22"/>
                <w:szCs w:val="20"/>
                <w:lang w:val="pt-BR"/>
              </w:rPr>
            </w:pPr>
            <w:r>
              <w:rPr>
                <w:color w:val="595959" w:themeColor="text1" w:themeTint="A6"/>
                <w:kern w:val="20"/>
                <w:sz w:val="22"/>
                <w:szCs w:val="20"/>
                <w:lang w:val="pt-BR"/>
              </w:rPr>
              <w:t xml:space="preserve">Sou proativo e me adapto fácil a novos ambientes de trabalho, além da bagagem teórica dos cursos e da experiência </w:t>
            </w:r>
            <w:r w:rsidR="00A06E59">
              <w:rPr>
                <w:color w:val="595959" w:themeColor="text1" w:themeTint="A6"/>
                <w:kern w:val="20"/>
                <w:sz w:val="22"/>
                <w:szCs w:val="20"/>
                <w:lang w:val="pt-BR"/>
              </w:rPr>
              <w:t xml:space="preserve">estou sempre buscando pesquisar e estudar sobre o que eu ainda desconheço. </w:t>
            </w:r>
          </w:p>
          <w:p w14:paraId="2520FD8A" w14:textId="78AB30B0" w:rsidR="002D048D" w:rsidRPr="00A06E59" w:rsidRDefault="00C6274C" w:rsidP="00C6274C">
            <w:pPr>
              <w:pStyle w:val="PargrafodaLista"/>
              <w:numPr>
                <w:ilvl w:val="0"/>
                <w:numId w:val="1"/>
              </w:numPr>
              <w:rPr>
                <w:color w:val="595959" w:themeColor="text1" w:themeTint="A6"/>
                <w:kern w:val="20"/>
                <w:sz w:val="22"/>
                <w:szCs w:val="20"/>
                <w:lang w:val="pt-BR"/>
              </w:rPr>
            </w:pPr>
            <w:r w:rsidRPr="00C6274C">
              <w:rPr>
                <w:color w:val="595959" w:themeColor="text1" w:themeTint="A6"/>
                <w:kern w:val="20"/>
                <w:sz w:val="22"/>
                <w:szCs w:val="20"/>
                <w:lang w:val="pt-BR"/>
              </w:rPr>
              <w:t>Disponibilidade para viagens e/ou mudança de cidade</w:t>
            </w:r>
            <w:r w:rsidR="00A06E59">
              <w:rPr>
                <w:color w:val="595959" w:themeColor="text1" w:themeTint="A6"/>
                <w:kern w:val="20"/>
                <w:sz w:val="22"/>
                <w:szCs w:val="20"/>
                <w:lang w:val="pt-BR"/>
              </w:rPr>
              <w:t>.</w:t>
            </w:r>
          </w:p>
        </w:tc>
      </w:tr>
      <w:tr w:rsidR="002D048D" w:rsidRPr="003E3764" w14:paraId="696E92F9" w14:textId="77777777" w:rsidTr="00FC5441">
        <w:trPr>
          <w:trHeight w:val="2229"/>
        </w:trPr>
        <w:tc>
          <w:tcPr>
            <w:tcW w:w="2283" w:type="dxa"/>
            <w:tcMar>
              <w:right w:w="475" w:type="dxa"/>
            </w:tcMar>
          </w:tcPr>
          <w:p w14:paraId="347039C3" w14:textId="77777777" w:rsidR="002D048D" w:rsidRPr="00C6274C" w:rsidRDefault="00ED346F">
            <w:pPr>
              <w:pStyle w:val="Ttulo1"/>
              <w:outlineLvl w:val="0"/>
              <w:rPr>
                <w:sz w:val="22"/>
                <w:lang w:val="pt-BR"/>
              </w:rPr>
            </w:pPr>
            <w:r w:rsidRPr="00C6274C">
              <w:rPr>
                <w:sz w:val="22"/>
                <w:lang w:val="pt-BR"/>
              </w:rPr>
              <w:t>experiência</w:t>
            </w:r>
          </w:p>
        </w:tc>
        <w:tc>
          <w:tcPr>
            <w:tcW w:w="7825" w:type="dxa"/>
          </w:tcPr>
          <w:p w14:paraId="64772DC7" w14:textId="1769722E" w:rsidR="005B4D46" w:rsidRPr="005B4D46" w:rsidRDefault="005B4D46" w:rsidP="005B4D46">
            <w:pPr>
              <w:pStyle w:val="Ttulo3"/>
              <w:shd w:val="clear" w:color="auto" w:fill="FFFFFF"/>
              <w:spacing w:before="0"/>
              <w:textAlignment w:val="baseline"/>
              <w:outlineLvl w:val="2"/>
              <w:rPr>
                <w:rFonts w:cstheme="majorHAnsi"/>
                <w:b/>
                <w:bCs/>
                <w:sz w:val="22"/>
                <w:szCs w:val="22"/>
                <w:lang w:val="pt-BR"/>
              </w:rPr>
            </w:pPr>
            <w:r w:rsidRPr="005B4D46">
              <w:rPr>
                <w:rFonts w:cstheme="majorHAnsi"/>
                <w:b/>
                <w:bCs/>
                <w:sz w:val="22"/>
                <w:szCs w:val="22"/>
                <w:lang w:val="pt-BR"/>
              </w:rPr>
              <w:t>Técnico em Montagem e Manutenção de Computadores e Redes</w:t>
            </w:r>
            <w:r w:rsidR="006046A1">
              <w:rPr>
                <w:rFonts w:cstheme="majorHAnsi"/>
                <w:b/>
                <w:bCs/>
                <w:sz w:val="22"/>
                <w:szCs w:val="22"/>
                <w:lang w:val="pt-BR"/>
              </w:rPr>
              <w:t xml:space="preserve"> (Autônomo)</w:t>
            </w:r>
          </w:p>
          <w:p w14:paraId="41705C5F" w14:textId="242C423E" w:rsidR="002D048D" w:rsidRPr="00C6274C" w:rsidRDefault="006046A1">
            <w:pPr>
              <w:pStyle w:val="Resume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Maio</w:t>
            </w:r>
            <w:r w:rsidR="00C6274C" w:rsidRPr="00C6274C">
              <w:rPr>
                <w:sz w:val="22"/>
                <w:lang w:val="pt-BR"/>
              </w:rPr>
              <w:t xml:space="preserve"> de 20</w:t>
            </w:r>
            <w:r>
              <w:rPr>
                <w:sz w:val="22"/>
                <w:lang w:val="pt-BR"/>
              </w:rPr>
              <w:t>10</w:t>
            </w:r>
            <w:r w:rsidR="00C6274C" w:rsidRPr="00C6274C">
              <w:rPr>
                <w:sz w:val="22"/>
                <w:lang w:val="pt-BR"/>
              </w:rPr>
              <w:t xml:space="preserve"> a</w:t>
            </w:r>
            <w:r w:rsidR="00B40F16">
              <w:rPr>
                <w:sz w:val="22"/>
                <w:lang w:val="pt-BR"/>
              </w:rPr>
              <w:t>té o momento,</w:t>
            </w:r>
            <w:r w:rsidR="00C6274C" w:rsidRPr="00C6274C">
              <w:rPr>
                <w:sz w:val="22"/>
                <w:lang w:val="pt-BR"/>
              </w:rPr>
              <w:t xml:space="preserve"> </w:t>
            </w:r>
            <w:r>
              <w:rPr>
                <w:sz w:val="22"/>
                <w:lang w:val="pt-BR"/>
              </w:rPr>
              <w:t>11 anos e 8 meses.</w:t>
            </w:r>
          </w:p>
          <w:p w14:paraId="0E94801B" w14:textId="3CB56CD6" w:rsidR="002D048D" w:rsidRPr="006046A1" w:rsidRDefault="006046A1">
            <w:pPr>
              <w:pStyle w:val="ResumeText"/>
              <w:rPr>
                <w:sz w:val="22"/>
                <w:szCs w:val="22"/>
                <w:lang w:val="pt-BR"/>
              </w:rPr>
            </w:pPr>
            <w:r w:rsidRPr="006046A1">
              <w:rPr>
                <w:rFonts w:cs="Segoe UI"/>
                <w:sz w:val="22"/>
                <w:szCs w:val="22"/>
                <w:shd w:val="clear" w:color="auto" w:fill="FFFFFF"/>
                <w:lang w:val="pt-BR"/>
              </w:rPr>
              <w:t>Formatação de Computadores, Instalação e Manutenção de Sistemas Operacionais, Manutenção e Reparo de Hardwares e Periféricos, Montagem e Manutenção de Redes, Instalação e Manutenção de Câmeras de Segurança.</w:t>
            </w:r>
          </w:p>
          <w:p w14:paraId="46A6B7D8" w14:textId="77777777" w:rsidR="006046A1" w:rsidRPr="006046A1" w:rsidRDefault="006046A1" w:rsidP="006046A1">
            <w:pPr>
              <w:pStyle w:val="Ttulo3"/>
              <w:shd w:val="clear" w:color="auto" w:fill="FFFFFF"/>
              <w:spacing w:before="0"/>
              <w:textAlignment w:val="baseline"/>
              <w:outlineLvl w:val="2"/>
              <w:rPr>
                <w:rFonts w:cstheme="majorHAnsi"/>
                <w:b/>
                <w:bCs/>
                <w:sz w:val="22"/>
                <w:szCs w:val="22"/>
                <w:lang w:val="pt-BR"/>
              </w:rPr>
            </w:pPr>
            <w:r w:rsidRPr="006046A1">
              <w:rPr>
                <w:rFonts w:cstheme="majorHAnsi"/>
                <w:b/>
                <w:bCs/>
                <w:sz w:val="22"/>
                <w:szCs w:val="22"/>
                <w:lang w:val="pt-BR"/>
              </w:rPr>
              <w:t>Técnico em Agroindústria</w:t>
            </w:r>
          </w:p>
          <w:p w14:paraId="0390EED2" w14:textId="341285FD" w:rsidR="002D048D" w:rsidRPr="00B40F16" w:rsidRDefault="006046A1">
            <w:pPr>
              <w:pStyle w:val="ResumeText"/>
              <w:rPr>
                <w:sz w:val="22"/>
                <w:szCs w:val="22"/>
                <w:lang w:val="pt-BR"/>
              </w:rPr>
            </w:pPr>
            <w:r w:rsidRPr="00B40F16">
              <w:rPr>
                <w:sz w:val="22"/>
                <w:szCs w:val="22"/>
                <w:lang w:val="pt-BR"/>
              </w:rPr>
              <w:t>out. de 2010</w:t>
            </w:r>
            <w:r w:rsidRPr="00B40F16">
              <w:rPr>
                <w:rFonts w:cs="Segoe UI"/>
                <w:sz w:val="22"/>
                <w:szCs w:val="22"/>
                <w:shd w:val="clear" w:color="auto" w:fill="FFFFFF"/>
                <w:lang w:val="pt-BR"/>
              </w:rPr>
              <w:t> - </w:t>
            </w:r>
            <w:r w:rsidRPr="00B40F16">
              <w:rPr>
                <w:sz w:val="22"/>
                <w:szCs w:val="22"/>
                <w:lang w:val="pt-BR"/>
              </w:rPr>
              <w:t>ago. de 2014</w:t>
            </w:r>
            <w:r w:rsidR="00B40F16">
              <w:rPr>
                <w:sz w:val="22"/>
                <w:szCs w:val="22"/>
                <w:lang w:val="pt-BR"/>
              </w:rPr>
              <w:t xml:space="preserve">, </w:t>
            </w:r>
            <w:r w:rsidRPr="00B40F16">
              <w:rPr>
                <w:rStyle w:val="date-rangeduration"/>
                <w:rFonts w:cs="Segoe UI"/>
                <w:sz w:val="22"/>
                <w:szCs w:val="22"/>
                <w:bdr w:val="none" w:sz="0" w:space="0" w:color="auto" w:frame="1"/>
                <w:shd w:val="clear" w:color="auto" w:fill="FFFFFF"/>
                <w:lang w:val="pt-BR"/>
              </w:rPr>
              <w:t>3 anos 11 meses</w:t>
            </w:r>
            <w:r w:rsidR="00B40F16">
              <w:rPr>
                <w:rStyle w:val="date-rangeduration"/>
                <w:rFonts w:cs="Segoe UI"/>
                <w:sz w:val="22"/>
                <w:szCs w:val="22"/>
                <w:bdr w:val="none" w:sz="0" w:space="0" w:color="auto" w:frame="1"/>
                <w:shd w:val="clear" w:color="auto" w:fill="FFFFFF"/>
                <w:lang w:val="pt-BR"/>
              </w:rPr>
              <w:t>.</w:t>
            </w:r>
          </w:p>
          <w:p w14:paraId="6A26B159" w14:textId="4E0D4C69" w:rsidR="002D048D" w:rsidRPr="00D73D5F" w:rsidRDefault="00D73D5F" w:rsidP="00C6274C">
            <w:pPr>
              <w:pStyle w:val="ResumeText"/>
              <w:rPr>
                <w:sz w:val="22"/>
                <w:szCs w:val="22"/>
                <w:lang w:val="pt-BR"/>
              </w:rPr>
            </w:pPr>
            <w:r w:rsidRPr="00D73D5F">
              <w:rPr>
                <w:rFonts w:cs="Segoe UI"/>
                <w:sz w:val="22"/>
                <w:szCs w:val="22"/>
                <w:shd w:val="clear" w:color="auto" w:fill="FFFFFF"/>
                <w:lang w:val="pt-BR"/>
              </w:rPr>
              <w:t>Processamento de produtos alimentícios, fermentados lácteos (queijo, iogurte, bebida láctea, manteiga).</w:t>
            </w:r>
          </w:p>
        </w:tc>
      </w:tr>
      <w:tr w:rsidR="002D048D" w:rsidRPr="00C6274C" w14:paraId="3DC36E7D" w14:textId="77777777" w:rsidTr="00FC5441">
        <w:trPr>
          <w:trHeight w:val="1466"/>
        </w:trPr>
        <w:tc>
          <w:tcPr>
            <w:tcW w:w="2283" w:type="dxa"/>
            <w:tcMar>
              <w:right w:w="475" w:type="dxa"/>
            </w:tcMar>
          </w:tcPr>
          <w:p w14:paraId="52094D06" w14:textId="77777777" w:rsidR="002D048D" w:rsidRPr="00C6274C" w:rsidRDefault="00ED346F">
            <w:pPr>
              <w:pStyle w:val="Ttulo1"/>
              <w:outlineLvl w:val="0"/>
              <w:rPr>
                <w:sz w:val="22"/>
                <w:lang w:val="pt-BR"/>
              </w:rPr>
            </w:pPr>
            <w:r w:rsidRPr="00C6274C">
              <w:rPr>
                <w:sz w:val="22"/>
                <w:lang w:val="pt-BR"/>
              </w:rPr>
              <w:t>formação</w:t>
            </w:r>
          </w:p>
        </w:tc>
        <w:tc>
          <w:tcPr>
            <w:tcW w:w="7825" w:type="dxa"/>
          </w:tcPr>
          <w:p w14:paraId="49DCAE9A" w14:textId="5C4C21E9" w:rsidR="002D048D" w:rsidRPr="00C6274C" w:rsidRDefault="002C32C1">
            <w:pPr>
              <w:pStyle w:val="Ttulo2"/>
              <w:outlineLvl w:val="1"/>
              <w:rPr>
                <w:sz w:val="22"/>
                <w:lang w:val="pt-BR"/>
              </w:rPr>
            </w:pPr>
            <w:r w:rsidRPr="002C32C1">
              <w:rPr>
                <w:sz w:val="22"/>
                <w:lang w:val="pt-BR"/>
              </w:rPr>
              <w:t>Centro Territorial de Educação Profissional do Médio Rio das Contas (CETEP)</w:t>
            </w:r>
            <w:r w:rsidR="00ED346F" w:rsidRPr="00C6274C">
              <w:rPr>
                <w:sz w:val="22"/>
                <w:lang w:val="pt-BR"/>
              </w:rPr>
              <w:t xml:space="preserve">, </w:t>
            </w:r>
            <w:r>
              <w:rPr>
                <w:sz w:val="22"/>
                <w:lang w:val="pt-BR"/>
              </w:rPr>
              <w:t>Ipiaú - BA</w:t>
            </w:r>
            <w:r w:rsidR="00ED346F" w:rsidRPr="00C6274C">
              <w:rPr>
                <w:sz w:val="22"/>
                <w:lang w:val="pt-BR"/>
              </w:rPr>
              <w:t xml:space="preserve">, </w:t>
            </w:r>
            <w:r w:rsidRPr="002C32C1">
              <w:rPr>
                <w:sz w:val="22"/>
                <w:lang w:val="pt-BR"/>
              </w:rPr>
              <w:t>Curso Técnico Integrado</w:t>
            </w:r>
            <w:r>
              <w:rPr>
                <w:sz w:val="22"/>
                <w:lang w:val="pt-BR"/>
              </w:rPr>
              <w:t xml:space="preserve">, </w:t>
            </w:r>
            <w:r w:rsidRPr="002C32C1">
              <w:rPr>
                <w:sz w:val="22"/>
                <w:lang w:val="pt-BR"/>
              </w:rPr>
              <w:t>Agroindústria</w:t>
            </w:r>
          </w:p>
          <w:p w14:paraId="28B83484" w14:textId="77777777" w:rsidR="00FD3500" w:rsidRPr="00C6274C" w:rsidRDefault="002C32C1" w:rsidP="00FD3500">
            <w:pPr>
              <w:pStyle w:val="Resume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Agosto 2008</w:t>
            </w:r>
            <w:r w:rsidR="00FD3500">
              <w:rPr>
                <w:sz w:val="22"/>
                <w:lang w:val="pt-BR"/>
              </w:rPr>
              <w:t xml:space="preserve"> a </w:t>
            </w:r>
            <w:r>
              <w:rPr>
                <w:sz w:val="22"/>
                <w:lang w:val="pt-BR"/>
              </w:rPr>
              <w:t xml:space="preserve">Outubro </w:t>
            </w:r>
            <w:r w:rsidR="00FD3500">
              <w:rPr>
                <w:sz w:val="22"/>
                <w:lang w:val="pt-BR"/>
              </w:rPr>
              <w:t>201</w:t>
            </w:r>
            <w:r>
              <w:rPr>
                <w:sz w:val="22"/>
                <w:lang w:val="pt-BR"/>
              </w:rPr>
              <w:t>0</w:t>
            </w:r>
          </w:p>
        </w:tc>
      </w:tr>
      <w:tr w:rsidR="002D048D" w:rsidRPr="003E3764" w14:paraId="514392AC" w14:textId="77777777" w:rsidTr="00FC5441">
        <w:trPr>
          <w:trHeight w:val="777"/>
        </w:trPr>
        <w:tc>
          <w:tcPr>
            <w:tcW w:w="2283" w:type="dxa"/>
            <w:tcMar>
              <w:right w:w="475" w:type="dxa"/>
            </w:tcMar>
          </w:tcPr>
          <w:p w14:paraId="0D7296A4" w14:textId="77777777" w:rsidR="002D048D" w:rsidRPr="00C6274C" w:rsidRDefault="00A93DC7">
            <w:pPr>
              <w:pStyle w:val="Ttulo1"/>
              <w:outlineLvl w:val="0"/>
              <w:rPr>
                <w:sz w:val="22"/>
                <w:lang w:val="pt-BR"/>
              </w:rPr>
            </w:pPr>
            <w:r w:rsidRPr="00C6274C">
              <w:rPr>
                <w:sz w:val="22"/>
                <w:lang w:val="pt-BR"/>
              </w:rPr>
              <w:t>cursos e aperfeiçoamento</w:t>
            </w:r>
          </w:p>
        </w:tc>
        <w:tc>
          <w:tcPr>
            <w:tcW w:w="7825" w:type="dxa"/>
          </w:tcPr>
          <w:p w14:paraId="14210182" w14:textId="3288527A" w:rsidR="00FD3500" w:rsidRPr="003E3764" w:rsidRDefault="002C32C1" w:rsidP="003E3764">
            <w:pPr>
              <w:pStyle w:val="ResumeText"/>
              <w:numPr>
                <w:ilvl w:val="0"/>
                <w:numId w:val="1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Montagem e Manuten</w:t>
            </w:r>
            <w:r w:rsidR="009E3AFA">
              <w:rPr>
                <w:sz w:val="22"/>
                <w:lang w:val="pt-BR"/>
              </w:rPr>
              <w:t>ção de Computadores e Redes</w:t>
            </w:r>
            <w:r w:rsidR="00FD3500">
              <w:rPr>
                <w:sz w:val="22"/>
                <w:lang w:val="pt-BR"/>
              </w:rPr>
              <w:t xml:space="preserve">, </w:t>
            </w:r>
            <w:r w:rsidR="009E3AFA" w:rsidRPr="009E3AFA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pt-BR"/>
              </w:rPr>
              <w:t>Microlins</w:t>
            </w:r>
            <w:r w:rsidR="00FD3500">
              <w:rPr>
                <w:sz w:val="22"/>
                <w:lang w:val="pt-BR"/>
              </w:rPr>
              <w:t xml:space="preserve">, </w:t>
            </w:r>
            <w:r w:rsidR="00F66680">
              <w:rPr>
                <w:sz w:val="22"/>
                <w:lang w:val="pt-BR"/>
              </w:rPr>
              <w:t>06 de abril de 2009</w:t>
            </w:r>
            <w:r w:rsidR="00FD3500">
              <w:rPr>
                <w:sz w:val="22"/>
                <w:lang w:val="pt-BR"/>
              </w:rPr>
              <w:t xml:space="preserve"> a </w:t>
            </w:r>
            <w:r w:rsidR="00F66680">
              <w:rPr>
                <w:sz w:val="22"/>
                <w:lang w:val="pt-BR"/>
              </w:rPr>
              <w:t>09 de dezembro de 2009</w:t>
            </w:r>
          </w:p>
        </w:tc>
      </w:tr>
    </w:tbl>
    <w:p w14:paraId="412386EA" w14:textId="67085927" w:rsidR="00ED346F" w:rsidRPr="00C6274C" w:rsidRDefault="00ED346F">
      <w:pPr>
        <w:rPr>
          <w:rFonts w:eastAsiaTheme="minorHAnsi"/>
          <w:color w:val="0070C0"/>
          <w:kern w:val="20"/>
          <w:szCs w:val="20"/>
          <w:lang w:val="pt-BR"/>
        </w:rPr>
      </w:pPr>
    </w:p>
    <w:sectPr w:rsidR="00ED346F" w:rsidRPr="00C6274C">
      <w:footerReference w:type="default" r:id="rId8"/>
      <w:footerReference w:type="firs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19E29" w14:textId="77777777" w:rsidR="001731B2" w:rsidRDefault="001731B2">
      <w:pPr>
        <w:spacing w:after="0" w:line="240" w:lineRule="auto"/>
      </w:pPr>
      <w:r>
        <w:separator/>
      </w:r>
    </w:p>
  </w:endnote>
  <w:endnote w:type="continuationSeparator" w:id="0">
    <w:p w14:paraId="2A74DEF6" w14:textId="77777777" w:rsidR="001731B2" w:rsidRDefault="00173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69426" w14:textId="77777777" w:rsidR="002D048D" w:rsidRDefault="00ED346F">
    <w:pPr>
      <w:pStyle w:val="Rodap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268E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208B3" w14:textId="2A57EBBE" w:rsidR="00246C4B" w:rsidRPr="00246C4B" w:rsidRDefault="00246C4B" w:rsidP="00246C4B">
    <w:pPr>
      <w:pStyle w:val="Rodap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AB23C" w14:textId="77777777" w:rsidR="001731B2" w:rsidRDefault="001731B2">
      <w:pPr>
        <w:spacing w:after="0" w:line="240" w:lineRule="auto"/>
      </w:pPr>
      <w:r>
        <w:separator/>
      </w:r>
    </w:p>
  </w:footnote>
  <w:footnote w:type="continuationSeparator" w:id="0">
    <w:p w14:paraId="683758FC" w14:textId="77777777" w:rsidR="001731B2" w:rsidRDefault="00173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74614"/>
    <w:multiLevelType w:val="hybridMultilevel"/>
    <w:tmpl w:val="4AF61CB2"/>
    <w:lvl w:ilvl="0" w:tplc="A0161B14">
      <w:start w:val="20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46F"/>
    <w:rsid w:val="00065E95"/>
    <w:rsid w:val="001731B2"/>
    <w:rsid w:val="00201D7F"/>
    <w:rsid w:val="00246C4B"/>
    <w:rsid w:val="002C32C1"/>
    <w:rsid w:val="002D048D"/>
    <w:rsid w:val="00380665"/>
    <w:rsid w:val="00383FF1"/>
    <w:rsid w:val="003A2051"/>
    <w:rsid w:val="003E3764"/>
    <w:rsid w:val="005268EB"/>
    <w:rsid w:val="00545805"/>
    <w:rsid w:val="005B4D46"/>
    <w:rsid w:val="006046A1"/>
    <w:rsid w:val="007B4B92"/>
    <w:rsid w:val="007E3D8F"/>
    <w:rsid w:val="008871FF"/>
    <w:rsid w:val="009E3AFA"/>
    <w:rsid w:val="00A06E59"/>
    <w:rsid w:val="00A93DC7"/>
    <w:rsid w:val="00B40F16"/>
    <w:rsid w:val="00C6274C"/>
    <w:rsid w:val="00CB0D29"/>
    <w:rsid w:val="00D73D5F"/>
    <w:rsid w:val="00D9316B"/>
    <w:rsid w:val="00ED346F"/>
    <w:rsid w:val="00F20A2A"/>
    <w:rsid w:val="00F66680"/>
    <w:rsid w:val="00FC5441"/>
    <w:rsid w:val="00FD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7A0E"/>
  <w15:chartTrackingRefBased/>
  <w15:docId w15:val="{A753484D-5CEB-4FB8-A226-1E1302CB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6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Ttulo2">
    <w:name w:val="heading 2"/>
    <w:basedOn w:val="Normal"/>
    <w:next w:val="ResumeText"/>
    <w:link w:val="Ttulo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semiHidden/>
    <w:unhideWhenUsed/>
    <w:qFormat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Rodap">
    <w:name w:val="footer"/>
    <w:basedOn w:val="Normal"/>
    <w:link w:val="Rodap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ela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Cabealho">
    <w:name w:val="header"/>
    <w:basedOn w:val="Normal"/>
    <w:link w:val="CabealhoChar"/>
    <w:uiPriority w:val="9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character" w:styleId="Hyperlink">
    <w:name w:val="Hyperlink"/>
    <w:basedOn w:val="Fontepargpadro"/>
    <w:uiPriority w:val="99"/>
    <w:unhideWhenUsed/>
    <w:rsid w:val="00ED346F"/>
    <w:rPr>
      <w:color w:val="646464" w:themeColor="hyperlink"/>
      <w:u w:val="single"/>
    </w:rPr>
  </w:style>
  <w:style w:type="paragraph" w:styleId="PargrafodaLista">
    <w:name w:val="List Paragraph"/>
    <w:basedOn w:val="Normal"/>
    <w:uiPriority w:val="34"/>
    <w:unhideWhenUsed/>
    <w:qFormat/>
    <w:rsid w:val="00C6274C"/>
    <w:pPr>
      <w:spacing w:after="0" w:line="360" w:lineRule="auto"/>
      <w:ind w:left="720"/>
      <w:contextualSpacing/>
    </w:pPr>
    <w:rPr>
      <w:color w:val="262626" w:themeColor="text1" w:themeTint="D9"/>
      <w:sz w:val="19"/>
      <w:szCs w:val="19"/>
    </w:rPr>
  </w:style>
  <w:style w:type="character" w:styleId="Forte">
    <w:name w:val="Strong"/>
    <w:basedOn w:val="Fontepargpadro"/>
    <w:uiPriority w:val="6"/>
    <w:unhideWhenUsed/>
    <w:qFormat/>
    <w:rsid w:val="00C6274C"/>
    <w:rPr>
      <w:b/>
      <w:bCs/>
    </w:rPr>
  </w:style>
  <w:style w:type="paragraph" w:styleId="Data">
    <w:name w:val="Date"/>
    <w:basedOn w:val="Normal"/>
    <w:next w:val="Normal"/>
    <w:link w:val="DataChar"/>
    <w:uiPriority w:val="6"/>
    <w:unhideWhenUsed/>
    <w:qFormat/>
    <w:rsid w:val="00C6274C"/>
    <w:pPr>
      <w:spacing w:after="0" w:line="360" w:lineRule="auto"/>
      <w:jc w:val="right"/>
    </w:pPr>
    <w:rPr>
      <w:color w:val="262626" w:themeColor="text1" w:themeTint="D9"/>
      <w:sz w:val="19"/>
      <w:szCs w:val="19"/>
    </w:rPr>
  </w:style>
  <w:style w:type="character" w:customStyle="1" w:styleId="DataChar">
    <w:name w:val="Data Char"/>
    <w:basedOn w:val="Fontepargpadro"/>
    <w:link w:val="Data"/>
    <w:uiPriority w:val="6"/>
    <w:rsid w:val="00C6274C"/>
    <w:rPr>
      <w:color w:val="262626" w:themeColor="text1" w:themeTint="D9"/>
      <w:sz w:val="19"/>
      <w:szCs w:val="19"/>
    </w:rPr>
  </w:style>
  <w:style w:type="table" w:styleId="Tabelacomgrade">
    <w:name w:val="Table Grid"/>
    <w:basedOn w:val="Tabelanormal"/>
    <w:uiPriority w:val="39"/>
    <w:rsid w:val="007E3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nity-namedomain">
    <w:name w:val="vanity-name__domain"/>
    <w:basedOn w:val="Fontepargpadro"/>
    <w:rsid w:val="005B4D46"/>
  </w:style>
  <w:style w:type="character" w:customStyle="1" w:styleId="vanity-namedisplay-name">
    <w:name w:val="vanity-name__display-name"/>
    <w:basedOn w:val="Fontepargpadro"/>
    <w:rsid w:val="005B4D46"/>
  </w:style>
  <w:style w:type="character" w:customStyle="1" w:styleId="date-rangeduration">
    <w:name w:val="date-range__duration"/>
    <w:basedOn w:val="Fontepargpadro"/>
    <w:rsid w:val="00604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8\Documents\Base1\Modelo%20de%20Curriculo%20Gratis\Modelos%20de%20Curriculo%20Brworks\Modelo%20de%20Curr&#237;culo%20Pronto%20para%20Baixar%20e%20Preencher%200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C88D21277C41A79BB9B4260221D9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C18E52-E806-4484-8C5D-D37CF8DD6DEB}"/>
      </w:docPartPr>
      <w:docPartBody>
        <w:p w:rsidR="00A83C9B" w:rsidRDefault="00D97BDA" w:rsidP="00D97BDA">
          <w:pPr>
            <w:pStyle w:val="0FC88D21277C41A79BB9B4260221D987"/>
          </w:pPr>
          <w:r>
            <w:rPr>
              <w:rStyle w:val="nfase"/>
            </w:rP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E75"/>
    <w:rsid w:val="0042499B"/>
    <w:rsid w:val="004D1434"/>
    <w:rsid w:val="007A00DB"/>
    <w:rsid w:val="00991858"/>
    <w:rsid w:val="00A83C9B"/>
    <w:rsid w:val="00D97BDA"/>
    <w:rsid w:val="00E80F45"/>
    <w:rsid w:val="00FF3E75"/>
    <w:rsid w:val="00FF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"/>
    <w:unhideWhenUsed/>
    <w:qFormat/>
    <w:rsid w:val="00D97BDA"/>
    <w:rPr>
      <w:color w:val="4472C4" w:themeColor="accent1"/>
    </w:rPr>
  </w:style>
  <w:style w:type="paragraph" w:customStyle="1" w:styleId="0FC88D21277C41A79BB9B4260221D987">
    <w:name w:val="0FC88D21277C41A79BB9B4260221D987"/>
    <w:rsid w:val="00D97B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de Currículo Pronto para Baixar e Preencher 05.dotx</Template>
  <TotalTime>127</TotalTime>
  <Pages>1</Pages>
  <Words>230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Vagner Neres Santana</cp:lastModifiedBy>
  <cp:revision>22</cp:revision>
  <dcterms:created xsi:type="dcterms:W3CDTF">2018-01-21T12:06:00Z</dcterms:created>
  <dcterms:modified xsi:type="dcterms:W3CDTF">2021-12-12T01:03:00Z</dcterms:modified>
</cp:coreProperties>
</file>